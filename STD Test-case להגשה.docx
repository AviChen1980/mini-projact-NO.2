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3AE00" w14:textId="3BFC9187" w:rsidR="007D0F43" w:rsidRPr="007D0F43" w:rsidRDefault="007D0F43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</w:rPr>
      </w:pP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טבלת מקרי בדיקה 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bidiVisual/>
        <w:tblW w:w="1001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7"/>
        <w:gridCol w:w="1614"/>
        <w:gridCol w:w="1967"/>
        <w:gridCol w:w="1827"/>
        <w:gridCol w:w="866"/>
        <w:gridCol w:w="2551"/>
      </w:tblGrid>
      <w:tr w:rsidR="00BC7C67" w:rsidRPr="00841048" w14:paraId="422D0452" w14:textId="77777777" w:rsidTr="00BC7C67">
        <w:trPr>
          <w:cantSplit/>
          <w:trHeight w:val="669"/>
          <w:tblHeader/>
          <w:jc w:val="center"/>
        </w:trPr>
        <w:tc>
          <w:tcPr>
            <w:tcW w:w="118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161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9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תוצאה בפועל</w:t>
            </w:r>
          </w:p>
        </w:tc>
        <w:tc>
          <w:tcPr>
            <w:tcW w:w="182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1BA35C11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תוצאה צפויה</w:t>
            </w:r>
          </w:p>
        </w:tc>
        <w:tc>
          <w:tcPr>
            <w:tcW w:w="8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255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BC7C67" w:rsidRPr="00841048" w14:paraId="458F4FA5" w14:textId="77777777" w:rsidTr="00E82D3D">
        <w:trPr>
          <w:cantSplit/>
          <w:trHeight w:val="184"/>
          <w:jc w:val="center"/>
        </w:trPr>
        <w:tc>
          <w:tcPr>
            <w:tcW w:w="118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540B8C5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1F4EEA30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כניסה לאתר ע"י משתמש לא קיים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2AE5E9DC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 xml:space="preserve">האתר עולה ונפתח </w:t>
            </w:r>
            <w:r w:rsidR="006B3BEA"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ל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מסך ראשי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CAB21" w14:textId="26BF7AE3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לוודא שמשתמש לא קיים יוכל להיכנס אל כתובת האתר ומאפשרת גישה וכניסה למסך הראשי של האתר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11742369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highlight w:val="green"/>
                <w:rtl/>
              </w:rPr>
              <w:t>עבר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8E1A2E" w14:textId="238F20A6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נכנסתי אל האתר דרך כתובת: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 xml:space="preserve">  </w:t>
            </w: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www.petstore.octoperf.com</w:t>
            </w:r>
          </w:p>
        </w:tc>
      </w:tr>
      <w:tr w:rsidR="00BC7C67" w:rsidRPr="00841048" w14:paraId="3EBD7F5F" w14:textId="77777777" w:rsidTr="00E82D3D">
        <w:trPr>
          <w:cantSplit/>
          <w:trHeight w:val="193"/>
          <w:jc w:val="center"/>
        </w:trPr>
        <w:tc>
          <w:tcPr>
            <w:tcW w:w="118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25EF4D60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82CF2" w14:textId="490905F5" w:rsidR="007D0F43" w:rsidRPr="008E2799" w:rsidRDefault="009E2DA6" w:rsidP="009E2DA6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כניסה לאתר ע"י משתמש  קיים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2E48" w14:textId="1834DC00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האתר עולה ונפתח מסך ראשי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96F59" w14:textId="56BE5F72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לוודא שמשתמש קיים יוכל להיכנס אל כתובת האתר ומאפשרת גישה וכניסה למסך הראשי של האתר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19874" w14:textId="0397F5F7" w:rsidR="007D0F43" w:rsidRPr="008E2799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highlight w:val="green"/>
                <w:rtl/>
              </w:rPr>
              <w:t>עבר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25BED" w14:textId="6B048212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נכנסתי אל האתר דרך כתובת: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 xml:space="preserve">  </w:t>
            </w: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www.petstore.octoperf.com</w:t>
            </w:r>
          </w:p>
        </w:tc>
      </w:tr>
      <w:tr w:rsidR="00BC7C67" w:rsidRPr="00841048" w14:paraId="783D1854" w14:textId="77777777" w:rsidTr="00E82D3D">
        <w:trPr>
          <w:cantSplit/>
          <w:trHeight w:val="184"/>
          <w:jc w:val="center"/>
        </w:trPr>
        <w:tc>
          <w:tcPr>
            <w:tcW w:w="118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06CC2520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8E649" w14:textId="3AD2FF15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חיפוש באתר</w:t>
            </w: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 xml:space="preserve"> ע"י משתמש שלא קיים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7580F" w14:textId="355E60F1" w:rsidR="007D0F43" w:rsidRPr="008E2799" w:rsidRDefault="006B3BEA" w:rsidP="006B3BEA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כ</w:t>
            </w:r>
            <w:r w:rsidR="009E2DA6"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 xml:space="preserve">משתמש לא רשום </w:t>
            </w: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 xml:space="preserve">מסנן </w:t>
            </w:r>
            <w:r w:rsidR="009E2DA6"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באתר בעזרת שדה "</w:t>
            </w:r>
            <w:r w:rsidR="009E2DA6"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SEARCH</w:t>
            </w:r>
            <w:r w:rsidR="009E2DA6"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"</w:t>
            </w: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 xml:space="preserve"> 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מידע ממוקד ע"י שדה חיפוש ולפי מילה מתבקשת מ</w:t>
            </w: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ה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משתמש באתר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A139D" w14:textId="3A95F585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קיים שדה חיפוש באתר, בדף הבית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F318C" w14:textId="1A9B82E5" w:rsidR="007D0F43" w:rsidRPr="008E2799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highlight w:val="green"/>
                <w:rtl/>
              </w:rPr>
              <w:t>עבר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DC9497" w14:textId="77777777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</w:p>
        </w:tc>
      </w:tr>
      <w:tr w:rsidR="00BC7C67" w:rsidRPr="00841048" w14:paraId="58085715" w14:textId="77777777" w:rsidTr="00E82D3D">
        <w:trPr>
          <w:cantSplit/>
          <w:trHeight w:val="184"/>
          <w:jc w:val="center"/>
        </w:trPr>
        <w:tc>
          <w:tcPr>
            <w:tcW w:w="118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5ADB468D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E68C4" w14:textId="1E0EF4E1" w:rsidR="007D0F43" w:rsidRPr="008E2799" w:rsidRDefault="009E2DA6" w:rsidP="009E2DA6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חיפוש באתר</w:t>
            </w: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 xml:space="preserve"> ע"י משתמש קיים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5DD00" w14:textId="349702F6" w:rsidR="007D0F43" w:rsidRPr="008E2799" w:rsidRDefault="006B3BEA" w:rsidP="006B3BEA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כ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 xml:space="preserve">משתמש רשום </w:t>
            </w: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 xml:space="preserve">מסנן 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באתר בעזרת שדה "</w:t>
            </w: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SEARCH</w:t>
            </w: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 xml:space="preserve">" 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מידע ממוקד ע"י שדה חיפוש ולפי מילה מתבקשת מ</w:t>
            </w: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ה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משתמש באתר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C32DF" w14:textId="0D7648F1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קיים שדה חיפוש באתר, בדף הבית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8882D" w14:textId="3D92608B" w:rsidR="007D0F43" w:rsidRPr="008E2799" w:rsidRDefault="009E2DA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highlight w:val="green"/>
                <w:rtl/>
              </w:rPr>
              <w:t>עבר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D0727" w14:textId="3A2EA7BE" w:rsidR="007D0F43" w:rsidRPr="008E2799" w:rsidRDefault="007D0F43" w:rsidP="006B3BEA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</w:p>
        </w:tc>
      </w:tr>
      <w:tr w:rsidR="00BC7C67" w:rsidRPr="00841048" w14:paraId="7820EE2A" w14:textId="77777777" w:rsidTr="00E82D3D">
        <w:trPr>
          <w:cantSplit/>
          <w:trHeight w:val="193"/>
          <w:jc w:val="center"/>
        </w:trPr>
        <w:tc>
          <w:tcPr>
            <w:tcW w:w="118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53019A78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FBF43" w14:textId="0F19525F" w:rsidR="007D0F43" w:rsidRPr="008E2799" w:rsidRDefault="00A47754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רישום לאתר</w:t>
            </w: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 xml:space="preserve"> כלקוח קיים במערכת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D7D7C" w14:textId="08FB6862" w:rsidR="007D0F43" w:rsidRPr="008E2799" w:rsidRDefault="00A47754" w:rsidP="00A47754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לחצתי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 xml:space="preserve"> על </w:t>
            </w: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SING IN"</w:t>
            </w: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"</w:t>
            </w:r>
          </w:p>
          <w:p w14:paraId="48A96D18" w14:textId="477B65EF" w:rsidR="00A47754" w:rsidRPr="008E2799" w:rsidRDefault="00A47754" w:rsidP="00A47754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ונפתחה האפשרות להיכנס ע"י מילוי סיסמא ושם משתמש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B0005" w14:textId="7E3CC9F7" w:rsidR="007D0F43" w:rsidRPr="008E2799" w:rsidRDefault="00A47754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אפשרות להיכנס כמשתמש קיים לאתר ע"י מילוי פרטי שם משתמש וסיסמא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C9289" w14:textId="1896181F" w:rsidR="007D0F43" w:rsidRPr="008E2799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highlight w:val="green"/>
                <w:rtl/>
              </w:rPr>
              <w:t>עבר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1E7FFD" w14:textId="77777777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</w:p>
        </w:tc>
      </w:tr>
      <w:tr w:rsidR="00BC7C67" w:rsidRPr="00841048" w14:paraId="3363C6B9" w14:textId="77777777" w:rsidTr="00E82D3D">
        <w:trPr>
          <w:cantSplit/>
          <w:trHeight w:val="184"/>
          <w:jc w:val="center"/>
        </w:trPr>
        <w:tc>
          <w:tcPr>
            <w:tcW w:w="118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8D08D" w:themeFill="accent6" w:themeFillTint="99"/>
            <w:vAlign w:val="center"/>
          </w:tcPr>
          <w:p w14:paraId="225DB89F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06CE1" w14:textId="27F7BF2F" w:rsidR="007D0F43" w:rsidRPr="008E2799" w:rsidRDefault="00A47754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רישום לאתר</w:t>
            </w: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 xml:space="preserve"> כלקוח אשר לא קיים במערכת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2ABBE" w14:textId="77777777" w:rsidR="00A47754" w:rsidRPr="008E2799" w:rsidRDefault="00A47754" w:rsidP="00A47754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לחצתי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 xml:space="preserve"> על </w:t>
            </w: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SING IN"</w:t>
            </w: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"</w:t>
            </w:r>
          </w:p>
          <w:p w14:paraId="59DDA14B" w14:textId="0D8F32D1" w:rsidR="007D0F43" w:rsidRPr="008E2799" w:rsidRDefault="00A47754" w:rsidP="00A47754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 xml:space="preserve">ונפתחה האפשרות </w:t>
            </w:r>
            <w:r w:rsidRPr="008E2799">
              <w:rPr>
                <w:sz w:val="18"/>
                <w:szCs w:val="18"/>
                <w:rtl/>
              </w:rPr>
              <w:t xml:space="preserve"> </w:t>
            </w: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כ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משתמש לא קיים להיכנס ולהירשם לאתר ,הז</w:t>
            </w: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נתי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 xml:space="preserve"> ע"י טופס מקוון להרשמה </w:t>
            </w: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 xml:space="preserve">של 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 xml:space="preserve">פרטים וכן </w:t>
            </w:r>
            <w:r w:rsidRPr="008E2799">
              <w:rPr>
                <w:rFonts w:asciiTheme="minorHAnsi" w:eastAsia="Calibri" w:hAnsiTheme="minorHAnsi" w:cs="Calibri" w:hint="cs"/>
                <w:color w:val="000000"/>
                <w:sz w:val="18"/>
                <w:szCs w:val="18"/>
                <w:rtl/>
              </w:rPr>
              <w:t>נרשמתי</w:t>
            </w: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 xml:space="preserve"> לאתר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1A4DF" w14:textId="4BBF8F4D" w:rsidR="007D0F43" w:rsidRPr="008E2799" w:rsidRDefault="00A47754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="Calibri"/>
                <w:color w:val="000000"/>
                <w:sz w:val="18"/>
                <w:szCs w:val="18"/>
                <w:rtl/>
              </w:rPr>
              <w:t>אפשרות להיכנס כמשתמש לא קיים לאתר ע"י מילוי פרטי הרשמה חדשה בקישור "</w:t>
            </w: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REGISTER NOW"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ED028" w14:textId="34A63D13" w:rsidR="007D0F43" w:rsidRPr="008E2799" w:rsidRDefault="00A47754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highlight w:val="green"/>
                <w:rtl/>
              </w:rPr>
              <w:t>עבר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A483DF" w14:textId="499D4102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</w:p>
        </w:tc>
      </w:tr>
      <w:tr w:rsidR="00BC7C67" w:rsidRPr="00841048" w14:paraId="3732747D" w14:textId="77777777" w:rsidTr="00E82D3D">
        <w:trPr>
          <w:cantSplit/>
          <w:trHeight w:val="184"/>
          <w:jc w:val="center"/>
        </w:trPr>
        <w:tc>
          <w:tcPr>
            <w:tcW w:w="1187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570637D9" w14:textId="33ACF55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161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7B295AB4" w:rsidR="007D0F43" w:rsidRPr="008E2799" w:rsidRDefault="007D0F43" w:rsidP="00A62BE6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 xml:space="preserve">פיתחת דף האינטרנט בדפדפן </w:t>
            </w:r>
            <w:r w:rsidR="00A62BE6"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chrome</w:t>
            </w:r>
          </w:p>
        </w:tc>
        <w:tc>
          <w:tcPr>
            <w:tcW w:w="196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0D4DEB26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>נתמך בדפדפן המבוקש</w:t>
            </w:r>
          </w:p>
        </w:tc>
        <w:tc>
          <w:tcPr>
            <w:tcW w:w="18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1301F" w14:textId="77777777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>נתמך בדפדפן המבוקש</w:t>
            </w:r>
          </w:p>
        </w:tc>
        <w:tc>
          <w:tcPr>
            <w:tcW w:w="86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1ECCF745" w:rsidR="007D0F43" w:rsidRPr="008E2799" w:rsidRDefault="005B4CD9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highlight w:val="green"/>
                <w:rtl/>
              </w:rPr>
              <w:t>עבר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3836D068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</w:p>
        </w:tc>
      </w:tr>
      <w:tr w:rsidR="00BC7C67" w:rsidRPr="00841048" w14:paraId="6BBC3F73" w14:textId="77777777" w:rsidTr="00E82D3D">
        <w:trPr>
          <w:cantSplit/>
          <w:trHeight w:val="184"/>
          <w:jc w:val="center"/>
        </w:trPr>
        <w:tc>
          <w:tcPr>
            <w:tcW w:w="1187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0816F71E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412FD42" w14:textId="77777777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 xml:space="preserve">פתיחת דף האינטרנט בדפדפן </w:t>
            </w: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  <w:t>edge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78AB222" w14:textId="77777777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>נתמך בדפדפן המבוקש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EE07E38" w14:textId="77777777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>נתמך בדפדפן המבוקש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45570934" w14:textId="609411FB" w:rsidR="007D0F43" w:rsidRPr="008E2799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highlight w:val="green"/>
                <w:rtl/>
              </w:rPr>
              <w:t>עבר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3708E815" w14:textId="77777777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</w:p>
        </w:tc>
      </w:tr>
      <w:tr w:rsidR="00BC7C67" w:rsidRPr="00841048" w14:paraId="11684D03" w14:textId="77777777" w:rsidTr="00E82D3D">
        <w:trPr>
          <w:cantSplit/>
          <w:trHeight w:val="184"/>
          <w:jc w:val="center"/>
        </w:trPr>
        <w:tc>
          <w:tcPr>
            <w:tcW w:w="1187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shd w:val="clear" w:color="auto" w:fill="F4B083" w:themeFill="accent2" w:themeFillTint="99"/>
            <w:vAlign w:val="center"/>
          </w:tcPr>
          <w:p w14:paraId="3BD88CD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161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77777777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>האם הדף אינטרנט נגיש לבעלי מוגבלויות</w:t>
            </w:r>
          </w:p>
        </w:tc>
        <w:tc>
          <w:tcPr>
            <w:tcW w:w="1967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7E3FBE13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 xml:space="preserve">האתר </w:t>
            </w:r>
            <w:r w:rsidR="00A62BE6"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 xml:space="preserve">לא </w:t>
            </w: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>נגיש לבעלי מוגבלויות (</w:t>
            </w:r>
            <w:r w:rsidR="00C17AF3"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אייקו</w:t>
            </w:r>
            <w:r w:rsidR="00C17AF3" w:rsidRPr="008E2799">
              <w:rPr>
                <w:rFonts w:asciiTheme="minorHAnsi" w:eastAsia="Calibri" w:hAnsiTheme="minorHAnsi" w:cstheme="minorHAnsi" w:hint="eastAsia"/>
                <w:color w:val="000000"/>
                <w:sz w:val="18"/>
                <w:szCs w:val="18"/>
                <w:rtl/>
              </w:rPr>
              <w:t>ן</w:t>
            </w: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 xml:space="preserve"> של נגישות </w:t>
            </w:r>
            <w:r w:rsidR="00A62BE6"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 xml:space="preserve">לא </w:t>
            </w: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>נמצא באתר)</w:t>
            </w:r>
          </w:p>
        </w:tc>
        <w:tc>
          <w:tcPr>
            <w:tcW w:w="1827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266B1FE" w14:textId="75EA0B9F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>האתר נגיש לבעלי מוגבלויות (</w:t>
            </w:r>
            <w:r w:rsidR="00C17AF3"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אייקו</w:t>
            </w:r>
            <w:r w:rsidR="00C17AF3" w:rsidRPr="008E2799">
              <w:rPr>
                <w:rFonts w:asciiTheme="minorHAnsi" w:eastAsia="Calibri" w:hAnsiTheme="minorHAnsi" w:cstheme="minorHAnsi" w:hint="eastAsia"/>
                <w:color w:val="000000"/>
                <w:sz w:val="18"/>
                <w:szCs w:val="18"/>
                <w:rtl/>
              </w:rPr>
              <w:t>ן</w:t>
            </w: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 xml:space="preserve"> של נגישות נמצא באתר)</w:t>
            </w:r>
          </w:p>
        </w:tc>
        <w:tc>
          <w:tcPr>
            <w:tcW w:w="866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C7000A" w14:textId="2D8E94EF" w:rsidR="007D0F43" w:rsidRPr="008E2799" w:rsidRDefault="00A62BE6" w:rsidP="00841048">
            <w:pPr>
              <w:jc w:val="center"/>
              <w:rPr>
                <w:rFonts w:asciiTheme="minorHAnsi" w:eastAsia="Calibri" w:hAnsiTheme="minorHAnsi" w:cstheme="minorHAnsi"/>
                <w:color w:val="FFFFFF" w:themeColor="background1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FFFFFF" w:themeColor="background1"/>
                <w:sz w:val="18"/>
                <w:szCs w:val="18"/>
                <w:highlight w:val="red"/>
                <w:rtl/>
              </w:rPr>
              <w:t>נכשל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089F5033" w:rsidR="007D0F43" w:rsidRPr="008E2799" w:rsidRDefault="00A62BE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אין כלל אייקון לבעלי מוגבלויות יש לתקן ולהוסיף</w:t>
            </w:r>
          </w:p>
        </w:tc>
      </w:tr>
      <w:tr w:rsidR="00BC7C67" w:rsidRPr="00841048" w14:paraId="654ED4BC" w14:textId="77777777" w:rsidTr="00E82D3D">
        <w:trPr>
          <w:cantSplit/>
          <w:trHeight w:val="193"/>
          <w:jc w:val="center"/>
        </w:trPr>
        <w:tc>
          <w:tcPr>
            <w:tcW w:w="1187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5" w:themeFillTint="99"/>
            <w:vAlign w:val="center"/>
          </w:tcPr>
          <w:p w14:paraId="1359BD5F" w14:textId="37F6557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161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2AC5B" w14:textId="0142CCAD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>האם תואם את מסמך האפיון</w:t>
            </w:r>
          </w:p>
        </w:tc>
        <w:tc>
          <w:tcPr>
            <w:tcW w:w="196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B0226" w14:textId="13584EA1" w:rsidR="007D0F43" w:rsidRPr="008E2799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בדיקה ויזואלית</w:t>
            </w:r>
          </w:p>
        </w:tc>
        <w:tc>
          <w:tcPr>
            <w:tcW w:w="18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E615F" w14:textId="552FDDCB" w:rsidR="007D0F43" w:rsidRPr="008E2799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כל המסכים נמצאים</w:t>
            </w:r>
          </w:p>
        </w:tc>
        <w:tc>
          <w:tcPr>
            <w:tcW w:w="86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2CD7" w14:textId="03B73081" w:rsidR="007D0F43" w:rsidRPr="008E2799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FFFFFF" w:themeColor="background1"/>
                <w:sz w:val="18"/>
                <w:szCs w:val="18"/>
                <w:highlight w:val="red"/>
                <w:rtl/>
              </w:rPr>
              <w:t>נכשל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6F7D7" w14:textId="5A8FFD5C" w:rsidR="007D0F43" w:rsidRPr="008E2799" w:rsidRDefault="00841048" w:rsidP="00CD7500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חסרים מסכים</w:t>
            </w:r>
            <w:r w:rsidR="00A62BE6"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 xml:space="preserve"> של נגישות ל</w:t>
            </w:r>
            <w:r w:rsidR="00CD7500"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דוגמא</w:t>
            </w:r>
          </w:p>
        </w:tc>
      </w:tr>
      <w:tr w:rsidR="00BC7C67" w:rsidRPr="00841048" w14:paraId="1B09BB62" w14:textId="77777777" w:rsidTr="00E82D3D">
        <w:trPr>
          <w:cantSplit/>
          <w:trHeight w:val="220"/>
          <w:jc w:val="center"/>
        </w:trPr>
        <w:tc>
          <w:tcPr>
            <w:tcW w:w="118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5" w:themeFillTint="99"/>
            <w:vAlign w:val="center"/>
          </w:tcPr>
          <w:p w14:paraId="6715B7E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C50FD" w14:textId="77777777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>גופן המלל, צבע המלל, רקע האתר וכו'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BC55C" w14:textId="3E19A78E" w:rsidR="007D0F43" w:rsidRPr="008E2799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בדיקה ויזואלית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F5741" w14:textId="2DF9BDC5" w:rsidR="007D0F43" w:rsidRPr="008E2799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כתב קריא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323C4" w14:textId="38343FE2" w:rsidR="007D0F43" w:rsidRPr="008E2799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highlight w:val="green"/>
                <w:rtl/>
              </w:rPr>
              <w:t>עבר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8FF729" w14:textId="77777777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</w:p>
        </w:tc>
      </w:tr>
      <w:tr w:rsidR="00BC7C67" w:rsidRPr="00841048" w14:paraId="05FEEA8C" w14:textId="77777777" w:rsidTr="00E82D3D">
        <w:trPr>
          <w:cantSplit/>
          <w:trHeight w:val="220"/>
          <w:jc w:val="center"/>
        </w:trPr>
        <w:tc>
          <w:tcPr>
            <w:tcW w:w="118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9CC2E5" w:themeFill="accent5" w:themeFillTint="99"/>
            <w:vAlign w:val="center"/>
          </w:tcPr>
          <w:p w14:paraId="5F66701F" w14:textId="77777777" w:rsidR="007D0F43" w:rsidRPr="00841048" w:rsidRDefault="007D0F43" w:rsidP="00841048">
            <w:pPr>
              <w:ind w:left="36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7E84713" w14:textId="77777777" w:rsidR="007D0F43" w:rsidRPr="008E2799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</w:rPr>
            </w:pPr>
            <w:r w:rsidRPr="008E2799"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  <w:t>צבע גופן האתר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4FBA0BC" w14:textId="0C27B202" w:rsidR="007D0F43" w:rsidRPr="008E2799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בדיקה ויזואלית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4521773" w14:textId="27CDE2A0" w:rsidR="007D0F43" w:rsidRPr="008E2799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צבע משתלב עם הרקע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C5A77BC" w14:textId="5C17ED2A" w:rsidR="007D0F43" w:rsidRPr="008E2799" w:rsidRDefault="00A62BE6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highlight w:val="green"/>
                <w:rtl/>
              </w:rPr>
              <w:t>עבר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B042C8" w14:textId="1CF23D46" w:rsidR="007D0F43" w:rsidRPr="008E2799" w:rsidRDefault="00C17AF3" w:rsidP="00A62BE6">
            <w:pPr>
              <w:jc w:val="center"/>
              <w:rPr>
                <w:rFonts w:asciiTheme="minorHAnsi" w:eastAsia="Calibri" w:hAnsiTheme="minorHAnsi" w:cstheme="minorHAnsi"/>
                <w:color w:val="000000"/>
                <w:sz w:val="18"/>
                <w:szCs w:val="18"/>
                <w:rtl/>
              </w:rPr>
            </w:pPr>
            <w:r w:rsidRPr="008E2799">
              <w:rPr>
                <w:rFonts w:asciiTheme="minorHAnsi" w:eastAsia="Calibri" w:hAnsiTheme="minorHAnsi" w:cstheme="minorHAnsi" w:hint="cs"/>
                <w:color w:val="000000"/>
                <w:sz w:val="18"/>
                <w:szCs w:val="18"/>
                <w:rtl/>
              </w:rPr>
              <w:t>צבע משתלב עם הרקע</w:t>
            </w:r>
          </w:p>
        </w:tc>
      </w:tr>
    </w:tbl>
    <w:p w14:paraId="208A0760" w14:textId="77777777" w:rsidR="007E63BA" w:rsidRPr="007D0F43" w:rsidRDefault="007E63BA" w:rsidP="00841048">
      <w:pPr>
        <w:jc w:val="center"/>
        <w:rPr>
          <w:rFonts w:asciiTheme="minorHAnsi" w:eastAsia="Calibri" w:hAnsiTheme="minorHAnsi" w:cstheme="minorHAnsi"/>
          <w:color w:val="000000"/>
        </w:rPr>
      </w:pPr>
      <w:bookmarkStart w:id="0" w:name="_GoBack"/>
      <w:bookmarkEnd w:id="0"/>
    </w:p>
    <w:sectPr w:rsidR="007E63BA" w:rsidRPr="007D0F43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08152" w14:textId="77777777" w:rsidR="00694EFA" w:rsidRDefault="00694EFA" w:rsidP="004E6E9E">
      <w:r>
        <w:separator/>
      </w:r>
    </w:p>
  </w:endnote>
  <w:endnote w:type="continuationSeparator" w:id="0">
    <w:p w14:paraId="53721862" w14:textId="77777777" w:rsidR="00694EFA" w:rsidRDefault="00694EFA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1B578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1ADAB" w14:textId="77777777" w:rsidR="00694EFA" w:rsidRDefault="00694EFA" w:rsidP="004E6E9E">
      <w:r>
        <w:separator/>
      </w:r>
    </w:p>
  </w:footnote>
  <w:footnote w:type="continuationSeparator" w:id="0">
    <w:p w14:paraId="40413AAE" w14:textId="77777777" w:rsidR="00694EFA" w:rsidRDefault="00694EFA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873DC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1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43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B7B9E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4CD9"/>
    <w:rsid w:val="005B60C8"/>
    <w:rsid w:val="005E4F5F"/>
    <w:rsid w:val="005F2A34"/>
    <w:rsid w:val="005F749F"/>
    <w:rsid w:val="00611C16"/>
    <w:rsid w:val="00660C23"/>
    <w:rsid w:val="006640D3"/>
    <w:rsid w:val="00694EFA"/>
    <w:rsid w:val="006A476D"/>
    <w:rsid w:val="006B3BEA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D0F43"/>
    <w:rsid w:val="007E1358"/>
    <w:rsid w:val="007E63BA"/>
    <w:rsid w:val="007F3CFF"/>
    <w:rsid w:val="00840009"/>
    <w:rsid w:val="00841048"/>
    <w:rsid w:val="0084278F"/>
    <w:rsid w:val="0087589E"/>
    <w:rsid w:val="00876C5F"/>
    <w:rsid w:val="008B6A04"/>
    <w:rsid w:val="008E2799"/>
    <w:rsid w:val="009020E9"/>
    <w:rsid w:val="009230D4"/>
    <w:rsid w:val="00927FF2"/>
    <w:rsid w:val="00931FD3"/>
    <w:rsid w:val="00981909"/>
    <w:rsid w:val="00987908"/>
    <w:rsid w:val="00995ED3"/>
    <w:rsid w:val="009E2DA6"/>
    <w:rsid w:val="009E711D"/>
    <w:rsid w:val="00A2087D"/>
    <w:rsid w:val="00A31568"/>
    <w:rsid w:val="00A338F0"/>
    <w:rsid w:val="00A47754"/>
    <w:rsid w:val="00A62BE6"/>
    <w:rsid w:val="00A66199"/>
    <w:rsid w:val="00A7537F"/>
    <w:rsid w:val="00A871A9"/>
    <w:rsid w:val="00A925DE"/>
    <w:rsid w:val="00AA1B76"/>
    <w:rsid w:val="00AA468E"/>
    <w:rsid w:val="00AD6148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C7C67"/>
    <w:rsid w:val="00BE3089"/>
    <w:rsid w:val="00BE5EF5"/>
    <w:rsid w:val="00BE707F"/>
    <w:rsid w:val="00BF5600"/>
    <w:rsid w:val="00C0367B"/>
    <w:rsid w:val="00C068B5"/>
    <w:rsid w:val="00C13929"/>
    <w:rsid w:val="00C17AF3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CD7500"/>
    <w:rsid w:val="00D105E6"/>
    <w:rsid w:val="00D15098"/>
    <w:rsid w:val="00D273F4"/>
    <w:rsid w:val="00D3395E"/>
    <w:rsid w:val="00D41E57"/>
    <w:rsid w:val="00D5254E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82D3D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</TotalTime>
  <Pages>1</Pages>
  <Words>308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אברהם חן</cp:lastModifiedBy>
  <cp:revision>7</cp:revision>
  <cp:lastPrinted>2021-02-16T07:13:00Z</cp:lastPrinted>
  <dcterms:created xsi:type="dcterms:W3CDTF">2023-01-15T19:09:00Z</dcterms:created>
  <dcterms:modified xsi:type="dcterms:W3CDTF">2023-01-15T19:33:00Z</dcterms:modified>
</cp:coreProperties>
</file>